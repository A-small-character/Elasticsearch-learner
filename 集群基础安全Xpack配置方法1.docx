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>Elasticsearch</w:t>
      </w:r>
      <w:r>
        <w:rPr>
          <w:rFonts w:hint="eastAsia" w:ascii="黑体" w:hAnsi="黑体" w:eastAsia="黑体" w:cs="黑体"/>
          <w:lang w:eastAsia="zh-CN"/>
        </w:rPr>
        <w:t>集群</w:t>
      </w:r>
      <w:r>
        <w:rPr>
          <w:rFonts w:hint="eastAsia" w:ascii="黑体" w:hAnsi="黑体" w:eastAsia="黑体" w:cs="黑体"/>
          <w:lang w:val="en-US" w:eastAsia="zh-CN"/>
        </w:rPr>
        <w:t>基础安全Xpack</w:t>
      </w:r>
      <w:r>
        <w:rPr>
          <w:rFonts w:hint="eastAsia" w:ascii="黑体" w:hAnsi="黑体" w:eastAsia="黑体" w:cs="黑体"/>
          <w:lang w:eastAsia="zh-CN"/>
        </w:rPr>
        <w:t>设置</w:t>
      </w:r>
    </w:p>
    <w:p>
      <w:pPr>
        <w:pStyle w:val="3"/>
        <w:numPr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eastAsia="zh-CN"/>
        </w:rPr>
        <w:t>更改ES配置文件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  <w:lang w:val="en-US"/>
        </w:rPr>
      </w:pPr>
      <w:r>
        <w:rPr>
          <w:rFonts w:hint="default"/>
          <w:lang w:eastAsia="zh-CN"/>
        </w:rPr>
        <w:t>在config目录下对elasticsearch.yml文件进行更改，加入以下内容（最后两个路径也可以写成绝对路径）</w:t>
      </w:r>
      <w:bookmarkStart w:id="0" w:name="OLE_LINK2"/>
      <w:r>
        <w:rPr>
          <w:rFonts w:hint="eastAsia"/>
          <w:color w:val="FF0000"/>
          <w:lang w:val="en-US" w:eastAsia="zh-CN"/>
        </w:rPr>
        <w:t>所有节点都需要加以下配置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</w:pPr>
      <w:bookmarkStart w:id="1" w:name="OLE_LINK12"/>
      <w:bookmarkStart w:id="2" w:name="OLE_LINK19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xpack.security.enabled: true</w:t>
      </w:r>
    </w:p>
    <w:bookmarkEnd w:id="1"/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</w:pPr>
      <w:bookmarkStart w:id="3" w:name="OLE_LINK11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xpack.security.http.ssl.enabled:</w:t>
      </w:r>
      <w:r>
        <w:rPr>
          <w:rFonts w:hint="eastAsia" w:ascii="Consolas" w:hAnsi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xpack.security.transport.ssl.verification_mode: certificate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xpack.security.transport.ssl.client_authentication: required</w:t>
      </w:r>
    </w:p>
    <w:bookmarkEnd w:id="3"/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 xml:space="preserve">xpack.security.transport.ssl.keystore.path: </w:t>
      </w:r>
      <w:bookmarkStart w:id="4" w:name="OLE_LINK7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elastic-certificates.p12</w:t>
      </w:r>
      <w:bookmarkEnd w:id="4"/>
      <w:r>
        <w:rPr>
          <w:rFonts w:hint="eastAsia" w:ascii="Consolas" w:hAnsi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  <w:lang w:val="en-US" w:eastAsia="zh-CN"/>
        </w:rPr>
        <w:t xml:space="preserve"> #</w:t>
      </w:r>
      <w:r>
        <w:rPr>
          <w:rFonts w:hint="eastAsia" w:ascii="Consolas" w:hAnsi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eastAsia="zh-CN"/>
        </w:rPr>
        <w:t>（</w:t>
      </w:r>
      <w:r>
        <w:rPr>
          <w:rFonts w:hint="eastAsia" w:ascii="Consolas" w:hAnsi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val="en-US" w:eastAsia="zh-CN"/>
        </w:rPr>
        <w:t>建议改成绝对路径 如：/home/esuser/elasticsearch-7.10.2/config/</w:t>
      </w:r>
      <w:r>
        <w:rPr>
          <w:rFonts w:hint="default" w:ascii="Consolas" w:hAnsi="Consolas" w:eastAsia="Consolas" w:cs="Consolas"/>
          <w:i w:val="0"/>
          <w:iCs w:val="0"/>
          <w:caps w:val="0"/>
          <w:color w:val="92D050"/>
          <w:spacing w:val="0"/>
          <w:sz w:val="21"/>
          <w:szCs w:val="21"/>
          <w:shd w:val="clear" w:fill="343741"/>
        </w:rPr>
        <w:t>elastic-certificates.p12</w:t>
      </w:r>
      <w:r>
        <w:rPr>
          <w:rFonts w:hint="eastAsia" w:ascii="Consolas" w:hAnsi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eastAsia="zh-CN"/>
        </w:rPr>
        <w:t>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420" w:right="0" w:hanging="420" w:hangingChars="200"/>
        <w:jc w:val="left"/>
        <w:rPr>
          <w:rFonts w:hint="eastAsia" w:ascii="Consolas" w:hAnsi="Consolas" w:eastAsia="宋体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  <w:lang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xpack.security.transport.ssl.truststore.path: elastic-certificates.p12</w:t>
      </w:r>
      <w:r>
        <w:rPr>
          <w:rFonts w:hint="eastAsia" w:ascii="Consolas" w:hAnsi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  <w:lang w:val="en-US" w:eastAsia="zh-CN"/>
        </w:rPr>
        <w:t>#</w:t>
      </w:r>
      <w:r>
        <w:rPr>
          <w:rFonts w:hint="eastAsia" w:ascii="Consolas" w:hAnsi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eastAsia="zh-CN"/>
        </w:rPr>
        <w:t>（</w:t>
      </w:r>
      <w:r>
        <w:rPr>
          <w:rFonts w:hint="eastAsia" w:ascii="Consolas" w:hAnsi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val="en-US" w:eastAsia="zh-CN"/>
        </w:rPr>
        <w:t xml:space="preserve">建议改成绝对路径 </w:t>
      </w:r>
      <w:r>
        <w:rPr>
          <w:rFonts w:hint="eastAsia" w:ascii="Consolas" w:hAnsi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343741"/>
          <w:lang w:eastAsia="zh-CN"/>
        </w:rPr>
        <w:t>）</w:t>
      </w:r>
    </w:p>
    <w:bookmarkEnd w:id="0"/>
    <w:bookmarkEnd w:id="2"/>
    <w:p>
      <w:pPr>
        <w:pStyle w:val="3"/>
        <w:numPr>
          <w:numId w:val="0"/>
        </w:numPr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官网地址</w:t>
      </w:r>
    </w:p>
    <w:p>
      <w:pPr>
        <w:pStyle w:val="3"/>
        <w:numPr>
          <w:numId w:val="0"/>
        </w:numPr>
        <w:bidi w:val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https://www.elastic.co/guide/en/elasticsearch/reference/7.17/security-basic-setup.html</w:t>
      </w:r>
    </w:p>
    <w:p>
      <w:pPr>
        <w:pStyle w:val="3"/>
        <w:numPr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eastAsia="zh-CN"/>
        </w:rPr>
        <w:t>在一个节点生成节点证书</w:t>
      </w:r>
    </w:p>
    <w:p>
      <w:pPr>
        <w:rPr>
          <w:rFonts w:hint="default"/>
          <w:b/>
          <w:bCs/>
          <w:lang w:eastAsia="zh-CN"/>
        </w:rPr>
      </w:pPr>
      <w:bookmarkStart w:id="5" w:name="OLE_LINK8"/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eastAsia="zh-CN"/>
        </w:rPr>
        <w:t>选择一个节点，在其bin目录下执行以下命令</w:t>
      </w:r>
    </w:p>
    <w:bookmarkEnd w:id="5"/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21"/>
          <w:szCs w:val="21"/>
        </w:rPr>
      </w:pPr>
      <w:bookmarkStart w:id="6" w:name="OLE_LINK3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ADEFFF"/>
          <w:spacing w:val="0"/>
          <w:sz w:val="21"/>
          <w:szCs w:val="21"/>
          <w:shd w:val="clear" w:fill="343741"/>
        </w:rPr>
        <w:t>/bin/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elasticsearch-certutil ca</w:t>
      </w:r>
    </w:p>
    <w:bookmarkEnd w:id="6"/>
    <w:p>
      <w:pPr>
        <w:numPr>
          <w:ilvl w:val="0"/>
          <w:numId w:val="1"/>
        </w:numPr>
        <w:rPr>
          <w:rFonts w:ascii="Consolas" w:hAnsi="Consolas" w:eastAsia="Consolas" w:cs="Consolas"/>
          <w:i w:val="0"/>
          <w:iCs w:val="0"/>
          <w:caps w:val="0"/>
          <w:color w:val="FF0000"/>
          <w:spacing w:val="0"/>
          <w:sz w:val="21"/>
          <w:szCs w:val="21"/>
          <w:shd w:val="clear" w:fill="F8F8F8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>出现提示时</w:t>
      </w:r>
      <w:bookmarkStart w:id="7" w:name="OLE_LINK15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>，接受默认文件名</w:t>
      </w:r>
      <w:bookmarkEnd w:id="7"/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>，即。此文件包含CA的公共证书和用于为每个节点签署证书的私钥。</w:t>
      </w:r>
      <w:r>
        <w:rPr>
          <w:rFonts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8F8F8"/>
        </w:rPr>
        <w:t>elastic-stack-ca.p12</w:t>
      </w:r>
      <w:r>
        <w:rPr>
          <w:rFonts w:hint="eastAsia" w:ascii="Consolas" w:hAnsi="Consolas" w:eastAsia="宋体" w:cs="Consolas"/>
          <w:i w:val="0"/>
          <w:iCs w:val="0"/>
          <w:caps w:val="0"/>
          <w:color w:val="555555"/>
          <w:spacing w:val="0"/>
          <w:sz w:val="21"/>
          <w:szCs w:val="21"/>
          <w:shd w:val="clear" w:fill="F8F8F8"/>
          <w:lang w:val="en-US" w:eastAsia="zh-CN"/>
        </w:rPr>
        <w:t xml:space="preserve">  </w:t>
      </w:r>
      <w:bookmarkStart w:id="8" w:name="OLE_LINK14"/>
      <w:r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（按回车）</w:t>
      </w:r>
    </w:p>
    <w:bookmarkEnd w:id="8"/>
    <w:p>
      <w:pPr>
        <w:numPr>
          <w:ilvl w:val="0"/>
          <w:numId w:val="1"/>
        </w:numPr>
        <w:rPr>
          <w:rFonts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8F8F8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555555"/>
          <w:spacing w:val="0"/>
          <w:sz w:val="21"/>
          <w:szCs w:val="21"/>
          <w:shd w:val="clear" w:fill="F8F8F8"/>
        </w:rPr>
        <w:t>输入CA的密码。如果您没有部署到生产环境，则可以选择将密码留空。</w:t>
      </w:r>
      <w:r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输入密码（需要提前准备）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2.在任何单个节点上，为集群中的节点生成证书和私钥。您包括在上一步中生成的输出文件.elastic-stack-ca.p12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21"/>
          <w:szCs w:val="21"/>
        </w:rPr>
      </w:pPr>
      <w:bookmarkStart w:id="9" w:name="OLE_LINK4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ADEFFF"/>
          <w:spacing w:val="0"/>
          <w:sz w:val="21"/>
          <w:szCs w:val="21"/>
          <w:shd w:val="clear" w:fill="343741"/>
        </w:rPr>
        <w:t>/bin/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1"/>
          <w:szCs w:val="21"/>
          <w:shd w:val="clear" w:fill="343741"/>
        </w:rPr>
        <w:t>elasticsearch-certutil cert --ca elastic-stack-ca.p12</w:t>
      </w:r>
    </w:p>
    <w:bookmarkEnd w:id="9"/>
    <w:p>
      <w:pPr>
        <w:numPr>
          <w:ilvl w:val="0"/>
          <w:numId w:val="2"/>
        </w:numPr>
        <w:ind w:leftChars="0"/>
        <w:rPr>
          <w:rFonts w:hint="default" w:ascii="sans-serif" w:hAnsi="sans-serif" w:eastAsia="宋体" w:cs="sans-serif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auto"/>
          <w:spacing w:val="0"/>
          <w:sz w:val="21"/>
          <w:szCs w:val="21"/>
          <w:lang w:val="en-US" w:eastAsia="zh-CN"/>
        </w:rPr>
        <w:t>输入CA的密码（1-B输入的密码）</w:t>
      </w:r>
    </w:p>
    <w:p>
      <w:pPr>
        <w:numPr>
          <w:ilvl w:val="0"/>
          <w:numId w:val="2"/>
        </w:numPr>
        <w:ind w:leftChars="0"/>
        <w:rPr>
          <w:rFonts w:hint="eastAsia" w:ascii="sans-serif" w:hAnsi="sans-serif" w:eastAsia="宋体" w:cs="sans-serif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  <w:t>出现提示，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>接受默认文件名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  <w:t>及路径</w:t>
      </w:r>
      <w:r>
        <w:rPr>
          <w:rFonts w:hint="eastAsia" w:ascii="sans-serif" w:hAnsi="sans-serif" w:eastAsia="宋体" w:cs="sans-serif"/>
          <w:i w:val="0"/>
          <w:caps w:val="0"/>
          <w:color w:val="FF0000"/>
          <w:spacing w:val="0"/>
          <w:sz w:val="21"/>
          <w:szCs w:val="21"/>
          <w:lang w:val="en-US" w:eastAsia="zh-CN"/>
        </w:rPr>
        <w:t>（按回车）</w:t>
      </w:r>
    </w:p>
    <w:p>
      <w:pPr>
        <w:numPr>
          <w:ilvl w:val="0"/>
          <w:numId w:val="2"/>
        </w:numPr>
        <w:ind w:leftChars="0"/>
        <w:rPr>
          <w:rFonts w:hint="eastAsia" w:ascii="sans-serif" w:hAnsi="sans-serif" w:eastAsia="宋体" w:cs="sans-serif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auto"/>
          <w:spacing w:val="0"/>
          <w:sz w:val="21"/>
          <w:szCs w:val="21"/>
          <w:lang w:val="en-US" w:eastAsia="zh-CN"/>
        </w:rPr>
        <w:t>出现提示，为elastic-certificates.p12文件生成保护密码（需要提前准备）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宋体" w:cs="sans-serif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  <w:t>会在elasticsearch根目录下生成</w:t>
      </w:r>
      <w:bookmarkStart w:id="10" w:name="OLE_LINK17"/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elastic-certificates.p12文件</w:t>
      </w:r>
      <w:bookmarkEnd w:id="10"/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21"/>
          <w:szCs w:val="21"/>
          <w:lang w:val="en-US" w:eastAsia="zh-CN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FF0000"/>
          <w:spacing w:val="0"/>
          <w:sz w:val="21"/>
          <w:szCs w:val="21"/>
          <w:lang w:val="en-US" w:eastAsia="zh-CN"/>
        </w:rPr>
        <w:t>将该文件复制到config目录下</w:t>
      </w:r>
    </w:p>
    <w:p>
      <w:pPr>
        <w:numPr>
          <w:ilvl w:val="0"/>
          <w:numId w:val="3"/>
        </w:numPr>
        <w:ind w:leftChars="0"/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①．如果您在创建节点证书时输入了密码，请运行以下命令将密码存储在Elasticsearch密钥库中,</w:t>
      </w:r>
      <w:r>
        <w:rPr>
          <w:rFonts w:hint="eastAsia" w:ascii="sans-serif" w:hAnsi="sans-serif" w:eastAsia="宋体" w:cs="sans-serif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（会在config目录下生成</w:t>
      </w:r>
      <w:bookmarkStart w:id="11" w:name="OLE_LINK9"/>
      <w:r>
        <w:rPr>
          <w:rFonts w:hint="eastAsia" w:ascii="sans-serif" w:hAnsi="sans-serif" w:eastAsia="宋体" w:cs="sans-serif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elasticsearch.keystore</w:t>
      </w:r>
      <w:bookmarkEnd w:id="11"/>
      <w:r>
        <w:rPr>
          <w:rFonts w:hint="eastAsia" w:ascii="sans-serif" w:hAnsi="sans-serif" w:eastAsia="宋体" w:cs="sans-serif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）</w:t>
      </w:r>
      <w: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②.如果没有，不需要运行下面两条命令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24"/>
          <w:szCs w:val="24"/>
        </w:rPr>
      </w:pPr>
      <w:bookmarkStart w:id="12" w:name="OLE_LINK5"/>
      <w:bookmarkStart w:id="13" w:name="OLE_LINK18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ADEFFF"/>
          <w:spacing w:val="0"/>
          <w:sz w:val="24"/>
          <w:szCs w:val="24"/>
          <w:shd w:val="clear" w:fill="343741"/>
        </w:rPr>
        <w:t>/bin/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elasticsearch-keystore </w:t>
      </w:r>
      <w:r>
        <w:rPr>
          <w:rFonts w:hint="default" w:ascii="Consolas" w:hAnsi="Consolas" w:eastAsia="Consolas" w:cs="Consolas"/>
          <w:i w:val="0"/>
          <w:iCs w:val="0"/>
          <w:caps w:val="0"/>
          <w:color w:val="1BA9F5"/>
          <w:spacing w:val="0"/>
          <w:sz w:val="24"/>
          <w:szCs w:val="24"/>
          <w:shd w:val="clear" w:fill="343741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xpack.security.transport.ssl.keystore.secure_password</w:t>
      </w:r>
    </w:p>
    <w:bookmarkEnd w:id="12"/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24"/>
          <w:szCs w:val="24"/>
        </w:rPr>
      </w:pPr>
      <w:bookmarkStart w:id="14" w:name="OLE_LINK6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ADEFFF"/>
          <w:spacing w:val="0"/>
          <w:sz w:val="24"/>
          <w:szCs w:val="24"/>
          <w:shd w:val="clear" w:fill="343741"/>
        </w:rPr>
        <w:t>/bin/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elasticsearch-keystore </w:t>
      </w:r>
      <w:r>
        <w:rPr>
          <w:rFonts w:hint="default" w:ascii="Consolas" w:hAnsi="Consolas" w:eastAsia="Consolas" w:cs="Consolas"/>
          <w:i w:val="0"/>
          <w:iCs w:val="0"/>
          <w:caps w:val="0"/>
          <w:color w:val="1BA9F5"/>
          <w:spacing w:val="0"/>
          <w:sz w:val="24"/>
          <w:szCs w:val="24"/>
          <w:shd w:val="clear" w:fill="343741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sz w:val="24"/>
          <w:szCs w:val="24"/>
          <w:shd w:val="clear" w:fill="343741"/>
        </w:rPr>
        <w:t xml:space="preserve"> xpack.security.transport.ssl.truststore.secure_password</w:t>
      </w:r>
    </w:p>
    <w:bookmarkEnd w:id="13"/>
    <w:bookmarkEnd w:id="14"/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>生成后在config目录中可查到对应文件</w:t>
      </w:r>
    </w:p>
    <w:p>
      <w:pPr>
        <w:rPr>
          <w:rFonts w:hint="default" w:ascii="sans-serif" w:hAnsi="sans-serif" w:eastAsia="sans-serif" w:cs="sans-serif"/>
          <w:i w:val="0"/>
          <w:caps w:val="0"/>
          <w:color w:val="A626A4"/>
          <w:spacing w:val="0"/>
          <w:sz w:val="21"/>
          <w:szCs w:val="21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A626A4"/>
          <w:spacing w:val="0"/>
          <w:sz w:val="21"/>
          <w:szCs w:val="21"/>
          <w:lang w:eastAsia="zh-CN"/>
        </w:rPr>
        <w:drawing>
          <wp:inline distT="0" distB="0" distL="114300" distR="114300">
            <wp:extent cx="33909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A626A4"/>
          <w:spacing w:val="0"/>
          <w:sz w:val="21"/>
          <w:szCs w:val="21"/>
          <w:lang w:val="en-US" w:eastAsia="zh-CN"/>
        </w:rPr>
        <w:t>如果未进行3-②，则没有</w:t>
      </w:r>
      <w: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elasticsearch.keystore文件</w:t>
      </w:r>
    </w:p>
    <w:p>
      <w:pPr>
        <w:pStyle w:val="3"/>
        <w:numPr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eastAsia="zh-CN"/>
        </w:rPr>
        <w:t>设置密码（手动）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kern w:val="0"/>
          <w:sz w:val="24"/>
          <w:szCs w:val="24"/>
          <w:shd w:val="clear" w:fill="343741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383A42"/>
          <w:spacing w:val="0"/>
          <w:sz w:val="21"/>
          <w:szCs w:val="21"/>
          <w:shd w:val="clear" w:fill="FAFAFA"/>
        </w:rPr>
        <w:t>手动：</w:t>
      </w:r>
      <w:bookmarkStart w:id="15" w:name="OLE_LINK16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kern w:val="0"/>
          <w:sz w:val="24"/>
          <w:szCs w:val="24"/>
          <w:shd w:val="clear" w:fill="343741"/>
          <w:lang w:val="en-US" w:eastAsia="zh-CN" w:bidi="ar"/>
        </w:rPr>
        <w:t>.</w:t>
      </w:r>
      <w:r>
        <w:rPr>
          <w:rFonts w:hint="eastAsia" w:ascii="Consolas" w:hAnsi="Consolas" w:eastAsia="Consolas" w:cs="Consolas"/>
          <w:i w:val="0"/>
          <w:iCs w:val="0"/>
          <w:caps w:val="0"/>
          <w:color w:val="F5F7FA"/>
          <w:spacing w:val="0"/>
          <w:kern w:val="0"/>
          <w:sz w:val="24"/>
          <w:szCs w:val="24"/>
          <w:shd w:val="clear" w:fill="343741"/>
          <w:lang w:val="en-US" w:eastAsia="zh-CN" w:bidi="ar"/>
        </w:rPr>
        <w:t>/bin</w:t>
      </w:r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kern w:val="0"/>
          <w:sz w:val="24"/>
          <w:szCs w:val="24"/>
          <w:shd w:val="clear" w:fill="343741"/>
          <w:lang w:val="en-US" w:eastAsia="zh-CN" w:bidi="ar"/>
        </w:rPr>
        <w:t xml:space="preserve">/elasticsearch-setup-passwords </w:t>
      </w:r>
      <w:bookmarkStart w:id="16" w:name="OLE_LINK13"/>
      <w:r>
        <w:rPr>
          <w:rFonts w:hint="default" w:ascii="Consolas" w:hAnsi="Consolas" w:eastAsia="Consolas" w:cs="Consolas"/>
          <w:i w:val="0"/>
          <w:iCs w:val="0"/>
          <w:caps w:val="0"/>
          <w:color w:val="F5F7FA"/>
          <w:spacing w:val="0"/>
          <w:kern w:val="0"/>
          <w:sz w:val="24"/>
          <w:szCs w:val="24"/>
          <w:shd w:val="clear" w:fill="343741"/>
          <w:lang w:val="en-US" w:eastAsia="zh-CN" w:bidi="ar"/>
        </w:rPr>
        <w:t>interactive</w:t>
      </w:r>
      <w:bookmarkEnd w:id="16"/>
    </w:p>
    <w:bookmarkEnd w:id="15"/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</w:rPr>
        <w:t xml:space="preserve">      手动需要输入密码，需要提前准备好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密码配置时如下（用户名默认为elastic）：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Initiating the setup of passwords for reserved users elastic,apm_system,kibana,kibana_system,logstash_system,beats_system,remote_monitoring_user.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You will be prompted to enter passwords as the process progresses.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Please confirm that you woul</w:t>
      </w:r>
      <w:bookmarkStart w:id="19" w:name="_GoBack"/>
      <w:bookmarkEnd w:id="19"/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d like to continue [y/N]y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Enter password for [elastic]: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Reenter password for [elastic]: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Enter password for [apm_system]: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Reenter password for [apm_system]: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Enter password for [kibana_system]: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Reenter password for [kibana_system]: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Enter password for [logstash_system]: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Reenter password for [logstash_system]: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Enter password for [beats_system]: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Reenter password for [beats_system]: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Enter password for [remote_monitoring_user]: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Reenter password for [remote_monitoring_user]: 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[apm_system]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[kibana_system]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[kibana]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[logstash_system]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[beats_system]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[remote_monitoring_user]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Changed password for user [elastic]</w:t>
      </w:r>
    </w:p>
    <w:p>
      <w:pPr>
        <w:rPr>
          <w:rFonts w:hint="default" w:ascii="sans-serif" w:hAnsi="sans-serif" w:eastAsia="宋体" w:cs="sans-serif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62245" cy="198818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eastAsia="zh-CN"/>
        </w:rPr>
        <w:t>将节点证书发给其余节点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在生成节点的主机内执行以下命令，分别对每个主机发送对应文件</w:t>
      </w:r>
    </w:p>
    <w:p>
      <w:pP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shd w:val="clear" w:fill="FAFAFA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 xml:space="preserve">scp elastic-certificates.p12 elasticsearch.keystore 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username</w:t>
      </w:r>
      <w:r>
        <w:rPr>
          <w:rFonts w:hint="default" w:ascii="sans-serif" w:hAnsi="sans-serif" w:eastAsia="sans-serif" w:cs="sans-serif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@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ip</w:t>
      </w:r>
      <w:r>
        <w:rPr>
          <w:rFonts w:hint="default" w:ascii="sans-serif" w:hAnsi="sans-serif" w:eastAsia="sans-serif" w:cs="sans-serif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: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shd w:val="clear" w:fill="FAFAFA"/>
          <w:lang w:eastAsia="zh-CN"/>
        </w:rPr>
        <w:t>config</w:t>
      </w:r>
    </w:p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AFAFA"/>
          <w:lang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shd w:val="clear" w:fill="FAFAFA"/>
          <w:lang w:eastAsia="zh-CN"/>
        </w:rPr>
        <w:t>（其中标红部分需要对应修改，ip后面应写绝对路径）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FF0000"/>
          <w:spacing w:val="0"/>
          <w:sz w:val="21"/>
          <w:szCs w:val="21"/>
          <w:shd w:val="clear" w:fill="FAFAFA"/>
          <w:lang w:val="en-US" w:eastAsia="zh-CN"/>
        </w:rPr>
        <w:t>注意：有几个节点就需要分发几次，每个节点都需要</w:t>
      </w:r>
    </w:p>
    <w:p>
      <w:pPr>
        <w:pStyle w:val="3"/>
        <w:numPr>
          <w:numId w:val="0"/>
        </w:numPr>
        <w:bidi w:val="0"/>
        <w:rPr>
          <w:rFonts w:hint="default"/>
          <w:lang w:eastAsia="zh-CN"/>
        </w:rPr>
      </w:pPr>
      <w:bookmarkStart w:id="17" w:name="OLE_LINK10"/>
      <w:r>
        <w:rPr>
          <w:rFonts w:hint="eastAsia"/>
          <w:lang w:val="en-US" w:eastAsia="zh-CN"/>
        </w:rPr>
        <w:t>五、</w:t>
      </w:r>
      <w:r>
        <w:rPr>
          <w:rFonts w:hint="default"/>
          <w:lang w:eastAsia="zh-CN"/>
        </w:rPr>
        <w:t>重启ES节点</w:t>
      </w:r>
    </w:p>
    <w:p>
      <w:pPr>
        <w:rPr>
          <w:rFonts w:hint="default"/>
          <w:lang w:eastAsia="zh-CN"/>
        </w:rPr>
      </w:pPr>
      <w:bookmarkStart w:id="18" w:name="OLE_LINK1"/>
      <w:r>
        <w:rPr>
          <w:rFonts w:hint="default"/>
          <w:lang w:eastAsia="zh-CN"/>
        </w:rPr>
        <w:t>对该集群各节点进行杀掉进程并重启</w:t>
      </w:r>
    </w:p>
    <w:bookmarkEnd w:id="18"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具体步骤如下：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查询进程号：ps aux | grep elastic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杀死进程：kill 00000（对应的进程号）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重启节点：./elasticsearch -d（在bin目录下执行）</w:t>
      </w:r>
    </w:p>
    <w:bookmarkEnd w:id="17"/>
    <w:p>
      <w:pP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1"/>
          <w:szCs w:val="21"/>
          <w:lang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eastAsia="zh-CN"/>
        </w:rPr>
        <w:t>验证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在浏览器中输入节点所在的对应地址ip:9200，出现如下图情况即为成功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108960" cy="2438400"/>
            <wp:effectExtent l="0" t="0" r="152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2CC28"/>
    <w:multiLevelType w:val="singleLevel"/>
    <w:tmpl w:val="9A52CC2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555E449"/>
    <w:multiLevelType w:val="singleLevel"/>
    <w:tmpl w:val="3555E44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2">
    <w:nsid w:val="7DE449AB"/>
    <w:multiLevelType w:val="singleLevel"/>
    <w:tmpl w:val="7DE449A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5E8019D"/>
    <w:rsid w:val="06271733"/>
    <w:rsid w:val="066552D7"/>
    <w:rsid w:val="07011CC2"/>
    <w:rsid w:val="07644792"/>
    <w:rsid w:val="07A73715"/>
    <w:rsid w:val="09284798"/>
    <w:rsid w:val="0C440387"/>
    <w:rsid w:val="0C591A4A"/>
    <w:rsid w:val="0DF70B6B"/>
    <w:rsid w:val="0E38316C"/>
    <w:rsid w:val="0F2B6FD9"/>
    <w:rsid w:val="130F6A74"/>
    <w:rsid w:val="183C240D"/>
    <w:rsid w:val="18A93845"/>
    <w:rsid w:val="199A4C67"/>
    <w:rsid w:val="1AA24D9F"/>
    <w:rsid w:val="1E131B92"/>
    <w:rsid w:val="24E703FE"/>
    <w:rsid w:val="28DA2E89"/>
    <w:rsid w:val="28FF59A4"/>
    <w:rsid w:val="2A4254F9"/>
    <w:rsid w:val="2AD11E87"/>
    <w:rsid w:val="2CC82B49"/>
    <w:rsid w:val="2D1F32F4"/>
    <w:rsid w:val="2D857263"/>
    <w:rsid w:val="2E1D7B31"/>
    <w:rsid w:val="2EB00739"/>
    <w:rsid w:val="323B4D81"/>
    <w:rsid w:val="32F90C15"/>
    <w:rsid w:val="34B70380"/>
    <w:rsid w:val="36DA716F"/>
    <w:rsid w:val="37E60072"/>
    <w:rsid w:val="3ACB0140"/>
    <w:rsid w:val="3AE174A3"/>
    <w:rsid w:val="3FB80654"/>
    <w:rsid w:val="400D5957"/>
    <w:rsid w:val="413C64F4"/>
    <w:rsid w:val="41FD0EDE"/>
    <w:rsid w:val="420422E4"/>
    <w:rsid w:val="43446334"/>
    <w:rsid w:val="44A84E71"/>
    <w:rsid w:val="477DCE1E"/>
    <w:rsid w:val="486D4524"/>
    <w:rsid w:val="48CC205E"/>
    <w:rsid w:val="49C612C1"/>
    <w:rsid w:val="573E1E21"/>
    <w:rsid w:val="599B697B"/>
    <w:rsid w:val="5AAF1CD5"/>
    <w:rsid w:val="5B487E91"/>
    <w:rsid w:val="5B9B27F0"/>
    <w:rsid w:val="5CF9550F"/>
    <w:rsid w:val="5D0157FF"/>
    <w:rsid w:val="5D578484"/>
    <w:rsid w:val="5E15445C"/>
    <w:rsid w:val="5EFEBDE8"/>
    <w:rsid w:val="5F653967"/>
    <w:rsid w:val="68CA2609"/>
    <w:rsid w:val="68CC1AED"/>
    <w:rsid w:val="69BB0F42"/>
    <w:rsid w:val="69D9615E"/>
    <w:rsid w:val="6A637494"/>
    <w:rsid w:val="6BCF62E6"/>
    <w:rsid w:val="6CD3A16D"/>
    <w:rsid w:val="6D535020"/>
    <w:rsid w:val="6E5F49A6"/>
    <w:rsid w:val="6FFF37D2"/>
    <w:rsid w:val="6FFF9DFC"/>
    <w:rsid w:val="70DE2EF1"/>
    <w:rsid w:val="7147111E"/>
    <w:rsid w:val="74E77F8E"/>
    <w:rsid w:val="793847F9"/>
    <w:rsid w:val="79827F61"/>
    <w:rsid w:val="7B093406"/>
    <w:rsid w:val="7BE6745E"/>
    <w:rsid w:val="7C5F4108"/>
    <w:rsid w:val="7D5719E5"/>
    <w:rsid w:val="7DA9BEAF"/>
    <w:rsid w:val="7EFFBEC2"/>
    <w:rsid w:val="7F79C282"/>
    <w:rsid w:val="7F7B6CAE"/>
    <w:rsid w:val="7FBF6DD0"/>
    <w:rsid w:val="7FCD17FE"/>
    <w:rsid w:val="7FD7E9A0"/>
    <w:rsid w:val="7FE9FBB2"/>
    <w:rsid w:val="8FFFA67E"/>
    <w:rsid w:val="A7AF8B04"/>
    <w:rsid w:val="A97F623E"/>
    <w:rsid w:val="AFBF8780"/>
    <w:rsid w:val="BEEFCB4B"/>
    <w:rsid w:val="BFE6F841"/>
    <w:rsid w:val="D5DE8897"/>
    <w:rsid w:val="D7FF29AF"/>
    <w:rsid w:val="E4DF0EE8"/>
    <w:rsid w:val="E7FE3684"/>
    <w:rsid w:val="EFD77B8D"/>
    <w:rsid w:val="EFFF70E4"/>
    <w:rsid w:val="F7AE4F0D"/>
    <w:rsid w:val="F7DE984C"/>
    <w:rsid w:val="F7EEC240"/>
    <w:rsid w:val="F7FECD79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rPr>
      <w:sz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Office_11.8.2.10225_F1E327BC-269C-435d-A152-05C5408002CA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Administrator</dc:creator>
  <cp:lastModifiedBy>Administrator</cp:lastModifiedBy>
  <dcterms:modified xsi:type="dcterms:W3CDTF">2023-06-15T07:09:33Z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